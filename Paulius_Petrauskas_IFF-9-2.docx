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B25C5" w14:textId="77777777" w:rsidR="00D560C9" w:rsidRPr="00844988" w:rsidRDefault="00D560C9" w:rsidP="004771C9">
      <w:pPr>
        <w:pStyle w:val="Vireliouraai"/>
      </w:pPr>
      <w:r w:rsidRPr="00844988">
        <w:t>KAUNO TECHNOLOGIJOS UNIVERSITETAS</w:t>
      </w:r>
    </w:p>
    <w:p w14:paraId="0894DE0C" w14:textId="0B9AA829" w:rsidR="00D560C9" w:rsidRPr="00844988" w:rsidRDefault="00300E59" w:rsidP="004771C9">
      <w:pPr>
        <w:pStyle w:val="Vireliouraai"/>
      </w:pPr>
      <w:r>
        <w:t xml:space="preserve">INFORMATIKOS </w:t>
      </w:r>
      <w:r w:rsidR="00404E84">
        <w:t>FAKULTETAS</w:t>
      </w:r>
    </w:p>
    <w:p w14:paraId="52171FFD" w14:textId="77777777" w:rsidR="00D560C9" w:rsidRPr="00844988" w:rsidRDefault="00D560C9" w:rsidP="004771C9">
      <w:pPr>
        <w:pStyle w:val="Vireliouraai"/>
      </w:pPr>
    </w:p>
    <w:p w14:paraId="5C331E80" w14:textId="77777777" w:rsidR="00D560C9" w:rsidRPr="00844988" w:rsidRDefault="00D560C9" w:rsidP="004771C9">
      <w:pPr>
        <w:pStyle w:val="Vireliouraai"/>
      </w:pPr>
    </w:p>
    <w:p w14:paraId="3025FC6D" w14:textId="77777777" w:rsidR="00D560C9" w:rsidRPr="00844988" w:rsidRDefault="00D560C9" w:rsidP="004771C9">
      <w:pPr>
        <w:pStyle w:val="Vireliouraai"/>
      </w:pPr>
    </w:p>
    <w:p w14:paraId="3C51B8F7" w14:textId="77777777" w:rsidR="00D560C9" w:rsidRPr="00844988" w:rsidRDefault="00D560C9" w:rsidP="004771C9">
      <w:pPr>
        <w:pStyle w:val="Vireliouraai"/>
      </w:pPr>
    </w:p>
    <w:p w14:paraId="2631ADA1" w14:textId="77777777" w:rsidR="00D560C9" w:rsidRPr="00844988" w:rsidRDefault="00D560C9" w:rsidP="004771C9">
      <w:pPr>
        <w:pStyle w:val="Vireliouraai"/>
      </w:pPr>
    </w:p>
    <w:p w14:paraId="5ADEC16B" w14:textId="77777777" w:rsidR="00D560C9" w:rsidRPr="00844988" w:rsidRDefault="00D560C9" w:rsidP="004771C9">
      <w:pPr>
        <w:pStyle w:val="Vireliouraai"/>
      </w:pPr>
    </w:p>
    <w:p w14:paraId="2EAF0E19" w14:textId="77777777" w:rsidR="004C3D88" w:rsidRPr="00844988" w:rsidRDefault="004C3D88" w:rsidP="004771C9">
      <w:pPr>
        <w:pStyle w:val="Vireliouraai"/>
      </w:pPr>
    </w:p>
    <w:p w14:paraId="0CBCA1F6" w14:textId="77777777" w:rsidR="004C3D88" w:rsidRPr="00844988" w:rsidRDefault="004C3D88" w:rsidP="004771C9">
      <w:pPr>
        <w:pStyle w:val="Vireliouraai"/>
      </w:pPr>
    </w:p>
    <w:p w14:paraId="3B9E1BC8" w14:textId="77777777" w:rsidR="00D560C9" w:rsidRPr="00844988" w:rsidRDefault="00D560C9" w:rsidP="004771C9">
      <w:pPr>
        <w:pStyle w:val="Vireliouraai"/>
      </w:pPr>
    </w:p>
    <w:p w14:paraId="3B9C9116" w14:textId="77777777" w:rsidR="00D560C9" w:rsidRPr="00844988" w:rsidRDefault="00D560C9" w:rsidP="004771C9">
      <w:pPr>
        <w:pStyle w:val="Vireliouraai"/>
      </w:pPr>
    </w:p>
    <w:p w14:paraId="0076D323" w14:textId="77777777" w:rsidR="00D560C9" w:rsidRPr="00844988" w:rsidRDefault="00D560C9" w:rsidP="004771C9">
      <w:pPr>
        <w:pStyle w:val="Vireliouraai"/>
      </w:pPr>
    </w:p>
    <w:p w14:paraId="698E8688" w14:textId="02C0E4BA" w:rsidR="004C3D88" w:rsidRPr="00844988" w:rsidRDefault="00E42D6F" w:rsidP="004771C9">
      <w:pPr>
        <w:pStyle w:val="Ataskaitospavadinimas"/>
      </w:pPr>
      <w:r w:rsidRPr="00E42D6F">
        <w:t xml:space="preserve">T120B165 </w:t>
      </w:r>
      <w:proofErr w:type="spellStart"/>
      <w:r w:rsidRPr="00E42D6F">
        <w:t>Saityno</w:t>
      </w:r>
      <w:proofErr w:type="spellEnd"/>
      <w:r w:rsidRPr="00E42D6F">
        <w:t xml:space="preserve"> taikomųjų programų projektavimas</w:t>
      </w:r>
    </w:p>
    <w:p w14:paraId="7BF60E08" w14:textId="36C2AAB4" w:rsidR="00D560C9" w:rsidRPr="00844988" w:rsidRDefault="00E42D6F" w:rsidP="004771C9">
      <w:pPr>
        <w:pStyle w:val="Vireliouraai"/>
      </w:pPr>
      <w:r>
        <w:t>Projekto „Sveikata“ ataskaita</w:t>
      </w:r>
    </w:p>
    <w:p w14:paraId="29854B48" w14:textId="77777777" w:rsidR="00D560C9" w:rsidRPr="00844988" w:rsidRDefault="00D560C9" w:rsidP="004771C9">
      <w:pPr>
        <w:pStyle w:val="Vireliouraai"/>
      </w:pPr>
    </w:p>
    <w:p w14:paraId="79A5E517" w14:textId="77777777" w:rsidR="00D560C9" w:rsidRPr="00844988" w:rsidRDefault="00D560C9" w:rsidP="004771C9">
      <w:pPr>
        <w:pStyle w:val="Vireliouraai"/>
      </w:pPr>
    </w:p>
    <w:p w14:paraId="6C529EAF" w14:textId="77777777" w:rsidR="00D560C9" w:rsidRPr="00844988" w:rsidRDefault="00D560C9" w:rsidP="004771C9">
      <w:pPr>
        <w:pStyle w:val="Vireliouraai"/>
      </w:pPr>
    </w:p>
    <w:p w14:paraId="389E9F2E" w14:textId="77777777" w:rsidR="00D560C9" w:rsidRPr="00844988" w:rsidRDefault="00D560C9" w:rsidP="004771C9">
      <w:pPr>
        <w:pStyle w:val="Vireliouraai"/>
      </w:pPr>
    </w:p>
    <w:p w14:paraId="384D6813" w14:textId="77777777" w:rsidR="00D560C9" w:rsidRPr="00844988" w:rsidRDefault="00D560C9" w:rsidP="004771C9">
      <w:pPr>
        <w:pStyle w:val="Vireliouraai"/>
      </w:pPr>
    </w:p>
    <w:p w14:paraId="3702BAC2" w14:textId="213832CA" w:rsidR="004771C9" w:rsidRDefault="00E42D6F" w:rsidP="00E42D6F">
      <w:pPr>
        <w:pStyle w:val="Autorius"/>
      </w:pPr>
      <w:r>
        <w:t>Studentas</w:t>
      </w:r>
      <w:r w:rsidR="004771C9">
        <w:t xml:space="preserve">: </w:t>
      </w:r>
    </w:p>
    <w:p w14:paraId="7EC36669" w14:textId="027DDAEC" w:rsidR="00D560C9" w:rsidRPr="00844988" w:rsidRDefault="004771C9" w:rsidP="00EB5168">
      <w:pPr>
        <w:pStyle w:val="Autorius"/>
      </w:pPr>
      <w:r>
        <w:tab/>
      </w:r>
      <w:r w:rsidR="00300E59">
        <w:t>Paulius Petrauskas</w:t>
      </w:r>
      <w:r w:rsidR="00E42D6F">
        <w:t>, IFF-9/2</w:t>
      </w:r>
    </w:p>
    <w:p w14:paraId="1B45946D" w14:textId="512DB655" w:rsidR="004771C9" w:rsidRDefault="00E42D6F" w:rsidP="00EB5168">
      <w:pPr>
        <w:pStyle w:val="Autorius"/>
      </w:pPr>
      <w:r>
        <w:t>Dėstytojai</w:t>
      </w:r>
      <w:r w:rsidR="00D560C9" w:rsidRPr="0052026C">
        <w:t>:</w:t>
      </w:r>
    </w:p>
    <w:p w14:paraId="575BEA5F" w14:textId="6BB6B7C5" w:rsidR="00D560C9" w:rsidRDefault="004771C9" w:rsidP="00EB5168">
      <w:pPr>
        <w:pStyle w:val="Autorius"/>
      </w:pPr>
      <w:r>
        <w:tab/>
      </w:r>
      <w:r w:rsidR="00E42D6F">
        <w:t xml:space="preserve">Tomas </w:t>
      </w:r>
      <w:proofErr w:type="spellStart"/>
      <w:r w:rsidR="00E42D6F">
        <w:t>Blažauskas</w:t>
      </w:r>
      <w:proofErr w:type="spellEnd"/>
    </w:p>
    <w:p w14:paraId="5BB4E9B0" w14:textId="2B6AAA1F" w:rsidR="00E42D6F" w:rsidRDefault="00E42D6F" w:rsidP="00EB5168">
      <w:pPr>
        <w:pStyle w:val="Autorius"/>
      </w:pPr>
      <w:r>
        <w:tab/>
        <w:t>Petras Tamošiūnas</w:t>
      </w:r>
    </w:p>
    <w:p w14:paraId="648E8ED8" w14:textId="7C37E5DC" w:rsidR="00465648" w:rsidRPr="0052026C" w:rsidRDefault="00465648" w:rsidP="00EB5168">
      <w:pPr>
        <w:pStyle w:val="Autorius"/>
      </w:pPr>
      <w:r>
        <w:tab/>
      </w:r>
      <w:r w:rsidR="00E42D6F">
        <w:t xml:space="preserve">Rasa </w:t>
      </w:r>
      <w:proofErr w:type="spellStart"/>
      <w:r w:rsidR="00E42D6F">
        <w:t>Mažutienė</w:t>
      </w:r>
      <w:proofErr w:type="spellEnd"/>
    </w:p>
    <w:p w14:paraId="7C3B1101" w14:textId="77777777" w:rsidR="00CD58DB" w:rsidRPr="00844988" w:rsidRDefault="00CD58DB" w:rsidP="004771C9">
      <w:pPr>
        <w:pStyle w:val="Vireliouraai"/>
      </w:pPr>
    </w:p>
    <w:p w14:paraId="0108530C" w14:textId="77777777" w:rsidR="00D560C9" w:rsidRPr="00844988" w:rsidRDefault="00D560C9" w:rsidP="004771C9">
      <w:pPr>
        <w:pStyle w:val="Vireliouraai"/>
      </w:pPr>
    </w:p>
    <w:p w14:paraId="37669441" w14:textId="77777777" w:rsidR="00D560C9" w:rsidRPr="00844988" w:rsidRDefault="00D560C9" w:rsidP="004771C9">
      <w:pPr>
        <w:pStyle w:val="Vireliouraai"/>
      </w:pPr>
    </w:p>
    <w:p w14:paraId="7552517C" w14:textId="77777777" w:rsidR="00CD58DB" w:rsidRDefault="00CD58DB" w:rsidP="004771C9">
      <w:pPr>
        <w:pStyle w:val="Vireliouraai"/>
      </w:pPr>
    </w:p>
    <w:p w14:paraId="364AA14D" w14:textId="651B9A9F" w:rsidR="00465648" w:rsidRDefault="00465648" w:rsidP="00465648">
      <w:pPr>
        <w:pStyle w:val="Vireliouraai"/>
        <w:ind w:firstLine="0"/>
        <w:jc w:val="both"/>
      </w:pPr>
    </w:p>
    <w:p w14:paraId="6F07C0CB" w14:textId="177C0F54" w:rsidR="00E42D6F" w:rsidRDefault="00E42D6F" w:rsidP="00465648">
      <w:pPr>
        <w:pStyle w:val="Vireliouraai"/>
        <w:ind w:firstLine="0"/>
        <w:jc w:val="both"/>
      </w:pPr>
    </w:p>
    <w:p w14:paraId="74A26121" w14:textId="77777777" w:rsidR="00E42D6F" w:rsidRDefault="00E42D6F" w:rsidP="00465648">
      <w:pPr>
        <w:pStyle w:val="Vireliouraai"/>
        <w:ind w:firstLine="0"/>
        <w:jc w:val="both"/>
      </w:pPr>
    </w:p>
    <w:p w14:paraId="5BCCFA06" w14:textId="77777777" w:rsidR="00E42D6F" w:rsidRDefault="00E42D6F" w:rsidP="00465648">
      <w:pPr>
        <w:pStyle w:val="Vireliouraai"/>
        <w:ind w:firstLine="0"/>
        <w:jc w:val="both"/>
      </w:pPr>
    </w:p>
    <w:p w14:paraId="607DAE89" w14:textId="39F1F4CC" w:rsidR="0052026C" w:rsidRDefault="00D560C9" w:rsidP="00E42D6F">
      <w:pPr>
        <w:pStyle w:val="Vireliouraai"/>
        <w:ind w:firstLine="0"/>
        <w:sectPr w:rsidR="0052026C" w:rsidSect="00322B4F">
          <w:footerReference w:type="even" r:id="rId8"/>
          <w:footerReference w:type="default" r:id="rId9"/>
          <w:headerReference w:type="first" r:id="rId10"/>
          <w:pgSz w:w="11906" w:h="16838"/>
          <w:pgMar w:top="851" w:right="567" w:bottom="851" w:left="1418" w:header="567" w:footer="567" w:gutter="0"/>
          <w:cols w:space="720"/>
          <w:titlePg/>
        </w:sectPr>
      </w:pPr>
      <w:r w:rsidRPr="00844988">
        <w:t>KAUNAS 20</w:t>
      </w:r>
      <w:r w:rsidR="00300E59">
        <w:t>2</w:t>
      </w:r>
      <w:r w:rsidR="00E42D6F">
        <w:t>2</w:t>
      </w:r>
    </w:p>
    <w:p w14:paraId="509DA77E" w14:textId="77777777" w:rsidR="00D560C9" w:rsidRPr="0015714D" w:rsidRDefault="00D560C9" w:rsidP="00816B92">
      <w:pPr>
        <w:pStyle w:val="Vireliouraai"/>
        <w:ind w:firstLine="0"/>
      </w:pPr>
      <w:r w:rsidRPr="00844988">
        <w:lastRenderedPageBreak/>
        <w:t>TURINYS</w:t>
      </w:r>
    </w:p>
    <w:p w14:paraId="4B2F71ED" w14:textId="77777777" w:rsidR="00D560C9" w:rsidRDefault="00D560C9" w:rsidP="0052026C"/>
    <w:p w14:paraId="07608D49" w14:textId="32380C20" w:rsidR="00436071" w:rsidRDefault="00D560C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EB5168">
        <w:fldChar w:fldCharType="begin"/>
      </w:r>
      <w:r w:rsidRPr="00844988">
        <w:instrText xml:space="preserve"> TOC \o "1-3" </w:instrText>
      </w:r>
      <w:r w:rsidRPr="00EB5168">
        <w:fldChar w:fldCharType="separate"/>
      </w:r>
      <w:r w:rsidR="00436071">
        <w:rPr>
          <w:noProof/>
        </w:rPr>
        <w:t>1.</w:t>
      </w:r>
      <w:r w:rsidR="00436071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 w:rsidR="00436071">
        <w:rPr>
          <w:noProof/>
        </w:rPr>
        <w:t>Sprendžiamo uždavinio aprašymas</w:t>
      </w:r>
      <w:r w:rsidR="00436071">
        <w:rPr>
          <w:noProof/>
        </w:rPr>
        <w:tab/>
      </w:r>
      <w:r w:rsidR="00436071">
        <w:rPr>
          <w:noProof/>
        </w:rPr>
        <w:fldChar w:fldCharType="begin"/>
      </w:r>
      <w:r w:rsidR="00436071">
        <w:rPr>
          <w:noProof/>
        </w:rPr>
        <w:instrText xml:space="preserve"> PAGEREF _Toc114422815 \h </w:instrText>
      </w:r>
      <w:r w:rsidR="00436071">
        <w:rPr>
          <w:noProof/>
        </w:rPr>
      </w:r>
      <w:r w:rsidR="00436071">
        <w:rPr>
          <w:noProof/>
        </w:rPr>
        <w:fldChar w:fldCharType="separate"/>
      </w:r>
      <w:r w:rsidR="00B03185">
        <w:rPr>
          <w:noProof/>
        </w:rPr>
        <w:t>3</w:t>
      </w:r>
      <w:r w:rsidR="00436071">
        <w:rPr>
          <w:noProof/>
        </w:rPr>
        <w:fldChar w:fldCharType="end"/>
      </w:r>
    </w:p>
    <w:p w14:paraId="1E18EB75" w14:textId="4F25A375" w:rsidR="00436071" w:rsidRDefault="004360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Sistemos paskirtis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_Toc114422816 \h </w:instrText>
      </w:r>
      <w:r>
        <w:rPr>
          <w:noProof/>
        </w:rPr>
      </w:r>
      <w:r>
        <w:rPr>
          <w:noProof/>
        </w:rPr>
        <w:fldChar w:fldCharType="separate"/>
      </w:r>
      <w:r w:rsidR="00B03185">
        <w:rPr>
          <w:noProof/>
        </w:rPr>
        <w:t>3</w:t>
      </w:r>
      <w:r>
        <w:rPr>
          <w:noProof/>
        </w:rPr>
        <w:fldChar w:fldCharType="end"/>
      </w:r>
    </w:p>
    <w:p w14:paraId="3D0DBB59" w14:textId="03B8C974" w:rsidR="00436071" w:rsidRDefault="004360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Funkciniai reikalavimai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_Toc114422817 \h </w:instrText>
      </w:r>
      <w:r>
        <w:rPr>
          <w:noProof/>
        </w:rPr>
      </w:r>
      <w:r>
        <w:rPr>
          <w:noProof/>
        </w:rPr>
        <w:fldChar w:fldCharType="separate"/>
      </w:r>
      <w:r w:rsidR="00B03185">
        <w:rPr>
          <w:noProof/>
        </w:rPr>
        <w:t>3</w:t>
      </w:r>
      <w:r>
        <w:rPr>
          <w:noProof/>
        </w:rPr>
        <w:fldChar w:fldCharType="end"/>
      </w:r>
    </w:p>
    <w:p w14:paraId="52D928FC" w14:textId="3BD8EF00" w:rsidR="00436071" w:rsidRDefault="0043607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>
        <w:rPr>
          <w:noProof/>
        </w:rPr>
        <w:t>Pasirinktų technologijų aprašymas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_Toc114422818 \h </w:instrText>
      </w:r>
      <w:r>
        <w:rPr>
          <w:noProof/>
        </w:rPr>
      </w:r>
      <w:r>
        <w:rPr>
          <w:noProof/>
        </w:rPr>
        <w:fldChar w:fldCharType="separate"/>
      </w:r>
      <w:r w:rsidR="00B03185">
        <w:rPr>
          <w:noProof/>
        </w:rPr>
        <w:t>3</w:t>
      </w:r>
      <w:r>
        <w:rPr>
          <w:noProof/>
        </w:rPr>
        <w:fldChar w:fldCharType="end"/>
      </w:r>
    </w:p>
    <w:p w14:paraId="70063BB6" w14:textId="4F6133EE" w:rsidR="00436071" w:rsidRDefault="0043607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>
        <w:rPr>
          <w:noProof/>
        </w:rPr>
        <w:t>Sistemos architektūra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_Toc114422819 \h </w:instrText>
      </w:r>
      <w:r>
        <w:rPr>
          <w:noProof/>
        </w:rPr>
      </w:r>
      <w:r>
        <w:rPr>
          <w:noProof/>
        </w:rPr>
        <w:fldChar w:fldCharType="separate"/>
      </w:r>
      <w:r w:rsidR="00B03185">
        <w:rPr>
          <w:noProof/>
        </w:rPr>
        <w:t>3</w:t>
      </w:r>
      <w:r>
        <w:rPr>
          <w:noProof/>
        </w:rPr>
        <w:fldChar w:fldCharType="end"/>
      </w:r>
    </w:p>
    <w:p w14:paraId="43CF50A3" w14:textId="3A2DB219" w:rsidR="00D560C9" w:rsidRPr="0015714D" w:rsidRDefault="00D560C9" w:rsidP="00EA7E22">
      <w:pPr>
        <w:ind w:firstLine="0"/>
      </w:pPr>
      <w:r w:rsidRPr="00EB5168">
        <w:fldChar w:fldCharType="end"/>
      </w:r>
    </w:p>
    <w:p w14:paraId="03554321" w14:textId="06419475" w:rsidR="00300E59" w:rsidRDefault="00300E59">
      <w:pPr>
        <w:ind w:firstLine="0"/>
        <w:jc w:val="left"/>
        <w:rPr>
          <w:rFonts w:ascii="Arial" w:hAnsi="Arial"/>
          <w:b/>
          <w:snapToGrid w:val="0"/>
          <w:kern w:val="28"/>
          <w:sz w:val="28"/>
        </w:rPr>
      </w:pPr>
      <w:r>
        <w:br w:type="page"/>
      </w:r>
    </w:p>
    <w:p w14:paraId="1CE8F771" w14:textId="3764AF9B" w:rsidR="00990D35" w:rsidRPr="00D80718" w:rsidRDefault="00E42D6F" w:rsidP="00D80718">
      <w:pPr>
        <w:pStyle w:val="Heading1"/>
      </w:pPr>
      <w:bookmarkStart w:id="0" w:name="_Toc114422815"/>
      <w:r>
        <w:lastRenderedPageBreak/>
        <w:t xml:space="preserve">Sprendžiamo </w:t>
      </w:r>
      <w:r w:rsidR="00F35DED">
        <w:t>uždavinio aprašymas</w:t>
      </w:r>
      <w:bookmarkEnd w:id="0"/>
    </w:p>
    <w:p w14:paraId="51797EC1" w14:textId="00D1CD4D" w:rsidR="00267820" w:rsidRDefault="00F35DED" w:rsidP="00267820">
      <w:pPr>
        <w:pStyle w:val="Heading2"/>
      </w:pPr>
      <w:bookmarkStart w:id="1" w:name="_Toc114422816"/>
      <w:r>
        <w:t>Sistemos paskirtis</w:t>
      </w:r>
      <w:bookmarkEnd w:id="1"/>
    </w:p>
    <w:p w14:paraId="0BBDA2AC" w14:textId="35928650" w:rsidR="00267820" w:rsidRDefault="00267820" w:rsidP="00267820">
      <w:r>
        <w:t>Projekto tikslas – padėti žmogui sekti</w:t>
      </w:r>
      <w:r w:rsidR="00E058D8">
        <w:t xml:space="preserve"> savo</w:t>
      </w:r>
      <w:r w:rsidR="00516940">
        <w:t xml:space="preserve"> ir savo artimųjų</w:t>
      </w:r>
      <w:r w:rsidR="00E058D8">
        <w:t xml:space="preserve"> sveikatą, remiantis kraujo</w:t>
      </w:r>
      <w:r w:rsidR="001F6B77">
        <w:t xml:space="preserve"> </w:t>
      </w:r>
      <w:r w:rsidR="00E058D8">
        <w:t>tyrimais.</w:t>
      </w:r>
    </w:p>
    <w:p w14:paraId="535BDD6A" w14:textId="3AC032D1" w:rsidR="00516940" w:rsidRDefault="00516940" w:rsidP="00B518CD">
      <w:r>
        <w:t xml:space="preserve">Veikimo principas – platformą sudaro dvi dalys: </w:t>
      </w:r>
      <w:r w:rsidR="00B518CD">
        <w:t xml:space="preserve">internetinė aplikacija, kuria naudosis vartotojai, administratorius bei aplikacijų programavimo sąsaja (angl. </w:t>
      </w:r>
      <w:proofErr w:type="spellStart"/>
      <w:r w:rsidR="00B518CD">
        <w:t>trump</w:t>
      </w:r>
      <w:proofErr w:type="spellEnd"/>
      <w:r w:rsidR="00B518CD">
        <w:t>. API).</w:t>
      </w:r>
    </w:p>
    <w:p w14:paraId="7A6A5E4E" w14:textId="716B5B04" w:rsidR="00B518CD" w:rsidRPr="00267820" w:rsidRDefault="00B518CD" w:rsidP="00B518CD">
      <w:r>
        <w:t>Žmogus</w:t>
      </w:r>
      <w:r w:rsidR="001F6B77">
        <w:t>, norėdamas naudotis šia platforma, turės prisiregistruoti prie internetinės aplikacijo</w:t>
      </w:r>
      <w:r w:rsidR="003F1A1B">
        <w:t>s</w:t>
      </w:r>
      <w:r w:rsidR="00F00A11">
        <w:t>. Pri</w:t>
      </w:r>
      <w:r w:rsidR="00584CCF">
        <w:t>siregistravęs vartotojas galės įvedinėti ir stebėti kraujo tyrimų duomenis, sekti savo ir artimųjų sveikatos parametrų pokyčius</w:t>
      </w:r>
      <w:r w:rsidR="008A0981">
        <w:t>, daryti išvadas</w:t>
      </w:r>
      <w:r w:rsidR="00584CCF">
        <w:t>.</w:t>
      </w:r>
    </w:p>
    <w:p w14:paraId="77901CAC" w14:textId="6DF3F2D4" w:rsidR="00465648" w:rsidRDefault="00F35DED" w:rsidP="00F35DED">
      <w:pPr>
        <w:pStyle w:val="Heading2"/>
      </w:pPr>
      <w:bookmarkStart w:id="2" w:name="_Toc114422817"/>
      <w:r>
        <w:t>Funkciniai reikalavimai</w:t>
      </w:r>
      <w:bookmarkEnd w:id="2"/>
    </w:p>
    <w:p w14:paraId="42B7ABFF" w14:textId="0E3D822C" w:rsidR="003F1A1B" w:rsidRDefault="003F1A1B" w:rsidP="003F1A1B">
      <w:r>
        <w:t>Neregistruotas sistemos vartotojas galės:</w:t>
      </w:r>
    </w:p>
    <w:p w14:paraId="68B795F1" w14:textId="782D171A" w:rsidR="003F1A1B" w:rsidRDefault="003F1A1B" w:rsidP="003122BF">
      <w:pPr>
        <w:pStyle w:val="ListParagraph"/>
        <w:numPr>
          <w:ilvl w:val="0"/>
          <w:numId w:val="8"/>
        </w:numPr>
      </w:pPr>
      <w:r>
        <w:t>Peržiūrėti platformos reprezentacinį puslapį;</w:t>
      </w:r>
    </w:p>
    <w:p w14:paraId="74DC32A2" w14:textId="69892A19" w:rsidR="003F1A1B" w:rsidRDefault="003F1A1B" w:rsidP="003122BF">
      <w:pPr>
        <w:pStyle w:val="ListParagraph"/>
        <w:numPr>
          <w:ilvl w:val="0"/>
          <w:numId w:val="8"/>
        </w:numPr>
      </w:pPr>
      <w:r>
        <w:t>Prisiregistruoti prie internetinės aplikacijos.</w:t>
      </w:r>
    </w:p>
    <w:p w14:paraId="1A008790" w14:textId="49CBD4E7" w:rsidR="003F1A1B" w:rsidRDefault="003F1A1B" w:rsidP="003F1A1B">
      <w:r>
        <w:t>Registruotas sistemos naudotojas galės:</w:t>
      </w:r>
    </w:p>
    <w:p w14:paraId="2BB383C7" w14:textId="1E70CDF9" w:rsidR="003F1A1B" w:rsidRDefault="003F1A1B" w:rsidP="003122BF">
      <w:pPr>
        <w:pStyle w:val="ListParagraph"/>
        <w:numPr>
          <w:ilvl w:val="0"/>
          <w:numId w:val="9"/>
        </w:numPr>
      </w:pPr>
      <w:r>
        <w:t>Atsijungti nuo internetinės aplikacijos</w:t>
      </w:r>
      <w:r w:rsidR="00966791">
        <w:t>;</w:t>
      </w:r>
    </w:p>
    <w:p w14:paraId="4C185F24" w14:textId="4C8F3FAB" w:rsidR="00966791" w:rsidRDefault="00966791" w:rsidP="003122BF">
      <w:pPr>
        <w:pStyle w:val="ListParagraph"/>
        <w:numPr>
          <w:ilvl w:val="0"/>
          <w:numId w:val="9"/>
        </w:numPr>
      </w:pPr>
      <w:r>
        <w:t>Prisijungti prie platformos</w:t>
      </w:r>
      <w:r w:rsidR="003122BF">
        <w:t>;</w:t>
      </w:r>
    </w:p>
    <w:p w14:paraId="2E8A69B4" w14:textId="6AEC85FA" w:rsidR="003122BF" w:rsidRDefault="003122BF" w:rsidP="003122BF">
      <w:pPr>
        <w:pStyle w:val="ListParagraph"/>
        <w:numPr>
          <w:ilvl w:val="0"/>
          <w:numId w:val="9"/>
        </w:numPr>
      </w:pPr>
      <w:r>
        <w:t>Redaguoti paskyrą</w:t>
      </w:r>
      <w:r w:rsidR="00F00A11">
        <w:t>;</w:t>
      </w:r>
    </w:p>
    <w:p w14:paraId="015AF3CB" w14:textId="77777777" w:rsidR="003122BF" w:rsidRDefault="003122BF" w:rsidP="003122BF">
      <w:pPr>
        <w:pStyle w:val="ListParagraph"/>
        <w:numPr>
          <w:ilvl w:val="0"/>
          <w:numId w:val="9"/>
        </w:numPr>
      </w:pPr>
      <w:r>
        <w:t>Įvesti šeimos narius;</w:t>
      </w:r>
    </w:p>
    <w:p w14:paraId="32BD2F98" w14:textId="16EE4A58" w:rsidR="003122BF" w:rsidRDefault="003122BF" w:rsidP="003122BF">
      <w:pPr>
        <w:pStyle w:val="ListParagraph"/>
        <w:numPr>
          <w:ilvl w:val="0"/>
          <w:numId w:val="9"/>
        </w:numPr>
      </w:pPr>
      <w:r>
        <w:t>Priskirti šeimos</w:t>
      </w:r>
      <w:r w:rsidR="00BA258D">
        <w:t xml:space="preserve"> nariams kraujo tyrimų rezultatus</w:t>
      </w:r>
      <w:r>
        <w:t>;</w:t>
      </w:r>
    </w:p>
    <w:p w14:paraId="7D32BB5D" w14:textId="7D6F7F64" w:rsidR="003122BF" w:rsidRDefault="003122BF" w:rsidP="003122BF">
      <w:pPr>
        <w:pStyle w:val="ListParagraph"/>
        <w:numPr>
          <w:ilvl w:val="0"/>
          <w:numId w:val="9"/>
        </w:numPr>
      </w:pPr>
      <w:r>
        <w:t xml:space="preserve">Priskirti </w:t>
      </w:r>
      <w:r w:rsidR="00BA258D">
        <w:t>kraujo tyrimams komentarus</w:t>
      </w:r>
      <w:r>
        <w:t>.</w:t>
      </w:r>
    </w:p>
    <w:p w14:paraId="569B6FBD" w14:textId="077947D1" w:rsidR="003122BF" w:rsidRDefault="003122BF" w:rsidP="003122BF">
      <w:r>
        <w:t>Administratorius galės:</w:t>
      </w:r>
    </w:p>
    <w:p w14:paraId="798199FB" w14:textId="033BBDDC" w:rsidR="00966791" w:rsidRPr="003F1A1B" w:rsidRDefault="008F2CDF" w:rsidP="008F2CDF">
      <w:pPr>
        <w:pStyle w:val="ListParagraph"/>
        <w:numPr>
          <w:ilvl w:val="0"/>
          <w:numId w:val="10"/>
        </w:numPr>
      </w:pPr>
      <w:r>
        <w:t>Pašalinti vartotoją</w:t>
      </w:r>
    </w:p>
    <w:p w14:paraId="2CFA254B" w14:textId="4B21703D" w:rsidR="00491151" w:rsidRDefault="00436071" w:rsidP="00267820">
      <w:pPr>
        <w:pStyle w:val="Heading1"/>
      </w:pPr>
      <w:bookmarkStart w:id="3" w:name="_Toc114422818"/>
      <w:r>
        <w:t>Pasirinktų technologijų aprašymas</w:t>
      </w:r>
      <w:bookmarkEnd w:id="3"/>
    </w:p>
    <w:p w14:paraId="7ED57E7E" w14:textId="5C1B3335" w:rsidR="00491151" w:rsidRDefault="00491151" w:rsidP="00491151">
      <w:pPr>
        <w:pStyle w:val="ListParagraph"/>
        <w:numPr>
          <w:ilvl w:val="0"/>
          <w:numId w:val="7"/>
        </w:numPr>
      </w:pPr>
      <w:r>
        <w:t xml:space="preserve">Kliento pusė (angl. </w:t>
      </w:r>
      <w:proofErr w:type="spellStart"/>
      <w:r>
        <w:t>Front-End</w:t>
      </w:r>
      <w:proofErr w:type="spellEnd"/>
      <w:r>
        <w:t xml:space="preserve">) – naudojant </w:t>
      </w:r>
      <w:proofErr w:type="spellStart"/>
      <w:r>
        <w:t>Svelte</w:t>
      </w:r>
      <w:proofErr w:type="spellEnd"/>
      <w:r>
        <w:t xml:space="preserve"> karkasas;</w:t>
      </w:r>
    </w:p>
    <w:p w14:paraId="53B60181" w14:textId="26A5F92B" w:rsidR="00465648" w:rsidRPr="00267820" w:rsidRDefault="00491151" w:rsidP="00267820">
      <w:pPr>
        <w:pStyle w:val="ListParagraph"/>
        <w:numPr>
          <w:ilvl w:val="0"/>
          <w:numId w:val="7"/>
        </w:numPr>
      </w:pPr>
      <w:r>
        <w:t xml:space="preserve">Serverio pusė (angl. </w:t>
      </w:r>
      <w:proofErr w:type="spellStart"/>
      <w:r>
        <w:t>Back-End</w:t>
      </w:r>
      <w:proofErr w:type="spellEnd"/>
      <w:r>
        <w:t>) – naudojant Express.js karkas</w:t>
      </w:r>
      <w:r w:rsidR="00E058D8">
        <w:t>as.</w:t>
      </w:r>
    </w:p>
    <w:p w14:paraId="3E521C6D" w14:textId="29D19D66" w:rsidR="0044761C" w:rsidRDefault="00436071" w:rsidP="00436071">
      <w:pPr>
        <w:pStyle w:val="Heading1"/>
      </w:pPr>
      <w:bookmarkStart w:id="4" w:name="_Toc114422819"/>
      <w:r>
        <w:t>Sistemos architektūra</w:t>
      </w:r>
      <w:bookmarkEnd w:id="4"/>
    </w:p>
    <w:p w14:paraId="69901EA1" w14:textId="77777777" w:rsidR="009165AB" w:rsidRPr="009165AB" w:rsidRDefault="009165AB" w:rsidP="009165AB"/>
    <w:p w14:paraId="697DC245" w14:textId="55BD5FDF" w:rsidR="00B03185" w:rsidRDefault="00BA258D" w:rsidP="00B03185">
      <w:pPr>
        <w:keepNext/>
        <w:jc w:val="center"/>
      </w:pPr>
      <w:r>
        <w:rPr>
          <w:noProof/>
        </w:rPr>
        <w:drawing>
          <wp:inline distT="0" distB="0" distL="0" distR="0" wp14:anchorId="5D13D303" wp14:editId="617C669E">
            <wp:extent cx="5553075" cy="332819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5496" cy="332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268B" w14:textId="67C65041" w:rsidR="008F2CDF" w:rsidRPr="00B03185" w:rsidRDefault="00B03185" w:rsidP="00B03185">
      <w:pPr>
        <w:pStyle w:val="Caption"/>
        <w:jc w:val="center"/>
        <w:rPr>
          <w:color w:val="auto"/>
        </w:rPr>
      </w:pPr>
      <w:r w:rsidRPr="00B03185">
        <w:rPr>
          <w:color w:val="auto"/>
        </w:rPr>
        <w:t xml:space="preserve">pav. </w:t>
      </w:r>
      <w:r w:rsidRPr="00B03185">
        <w:rPr>
          <w:color w:val="auto"/>
        </w:rPr>
        <w:fldChar w:fldCharType="begin"/>
      </w:r>
      <w:r w:rsidRPr="00B03185">
        <w:rPr>
          <w:color w:val="auto"/>
        </w:rPr>
        <w:instrText xml:space="preserve"> SEQ pav. \* ARABIC </w:instrText>
      </w:r>
      <w:r w:rsidRPr="00B03185">
        <w:rPr>
          <w:color w:val="auto"/>
        </w:rPr>
        <w:fldChar w:fldCharType="separate"/>
      </w:r>
      <w:r w:rsidRPr="00B03185">
        <w:rPr>
          <w:noProof/>
          <w:color w:val="auto"/>
        </w:rPr>
        <w:t>1</w:t>
      </w:r>
      <w:r w:rsidRPr="00B03185">
        <w:rPr>
          <w:color w:val="auto"/>
        </w:rPr>
        <w:fldChar w:fldCharType="end"/>
      </w:r>
      <w:r w:rsidRPr="00B03185">
        <w:rPr>
          <w:color w:val="auto"/>
        </w:rPr>
        <w:t xml:space="preserve"> Sistemos diegimo diagrama</w:t>
      </w:r>
    </w:p>
    <w:sectPr w:rsidR="008F2CDF" w:rsidRPr="00B03185" w:rsidSect="00322B4F">
      <w:footerReference w:type="first" r:id="rId12"/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A04B7" w14:textId="77777777" w:rsidR="00274905" w:rsidRDefault="00274905">
      <w:r>
        <w:separator/>
      </w:r>
    </w:p>
  </w:endnote>
  <w:endnote w:type="continuationSeparator" w:id="0">
    <w:p w14:paraId="6CAD0FCD" w14:textId="77777777" w:rsidR="00274905" w:rsidRDefault="00274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41F78" w14:textId="77777777" w:rsidR="00F53ACC" w:rsidRDefault="00F53ACC" w:rsidP="00EB516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Pr="00EB5168">
      <w:rPr>
        <w:rStyle w:val="PageNumber"/>
      </w:rPr>
      <w:t>1</w:t>
    </w:r>
    <w:r>
      <w:rPr>
        <w:rStyle w:val="PageNumber"/>
      </w:rPr>
      <w:fldChar w:fldCharType="end"/>
    </w:r>
  </w:p>
  <w:p w14:paraId="37082D57" w14:textId="77777777" w:rsidR="00F53ACC" w:rsidRDefault="00F53ACC" w:rsidP="00EB5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FFDB1" w14:textId="77777777" w:rsidR="00F53ACC" w:rsidRDefault="00F53ACC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23437" w14:textId="77777777" w:rsidR="00F53ACC" w:rsidRDefault="00F53ACC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8B8FC" w14:textId="77777777" w:rsidR="00274905" w:rsidRDefault="00274905">
      <w:r>
        <w:separator/>
      </w:r>
    </w:p>
  </w:footnote>
  <w:footnote w:type="continuationSeparator" w:id="0">
    <w:p w14:paraId="778A2367" w14:textId="77777777" w:rsidR="00274905" w:rsidRDefault="00274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BC934" w14:textId="77777777" w:rsidR="00F53ACC" w:rsidRPr="00EB5168" w:rsidRDefault="00F53ACC" w:rsidP="00EB5168">
    <w:pPr>
      <w:pStyle w:val="Header"/>
    </w:pPr>
    <w:r w:rsidRPr="00EB5168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4805"/>
    <w:multiLevelType w:val="hybridMultilevel"/>
    <w:tmpl w:val="3AA64D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CA1D54"/>
    <w:multiLevelType w:val="hybridMultilevel"/>
    <w:tmpl w:val="8F5E90F4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917D28"/>
    <w:multiLevelType w:val="hybridMultilevel"/>
    <w:tmpl w:val="8BBE8FF0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D45A33"/>
    <w:multiLevelType w:val="hybridMultilevel"/>
    <w:tmpl w:val="3064CB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CF0BD3"/>
    <w:multiLevelType w:val="hybridMultilevel"/>
    <w:tmpl w:val="7A021F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FF1BE7"/>
    <w:multiLevelType w:val="hybridMultilevel"/>
    <w:tmpl w:val="EE860BAA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FC42B8"/>
    <w:multiLevelType w:val="hybridMultilevel"/>
    <w:tmpl w:val="BF9AE7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8A11751"/>
    <w:multiLevelType w:val="hybridMultilevel"/>
    <w:tmpl w:val="469ACF24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544F25"/>
    <w:multiLevelType w:val="hybridMultilevel"/>
    <w:tmpl w:val="EFF4E4AE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F03629"/>
    <w:multiLevelType w:val="multilevel"/>
    <w:tmpl w:val="28CA2C98"/>
    <w:lvl w:ilvl="0">
      <w:start w:val="1"/>
      <w:numFmt w:val="decimal"/>
      <w:pStyle w:val="Heading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num w:numId="1" w16cid:durableId="824862633">
    <w:abstractNumId w:val="9"/>
  </w:num>
  <w:num w:numId="2" w16cid:durableId="175966550">
    <w:abstractNumId w:val="2"/>
  </w:num>
  <w:num w:numId="3" w16cid:durableId="2049253157">
    <w:abstractNumId w:val="5"/>
  </w:num>
  <w:num w:numId="4" w16cid:durableId="1887981564">
    <w:abstractNumId w:val="8"/>
  </w:num>
  <w:num w:numId="5" w16cid:durableId="519784848">
    <w:abstractNumId w:val="7"/>
  </w:num>
  <w:num w:numId="6" w16cid:durableId="1731997640">
    <w:abstractNumId w:val="1"/>
  </w:num>
  <w:num w:numId="7" w16cid:durableId="507446185">
    <w:abstractNumId w:val="0"/>
  </w:num>
  <w:num w:numId="8" w16cid:durableId="1905482129">
    <w:abstractNumId w:val="4"/>
  </w:num>
  <w:num w:numId="9" w16cid:durableId="282201600">
    <w:abstractNumId w:val="3"/>
  </w:num>
  <w:num w:numId="10" w16cid:durableId="197672018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C4"/>
    <w:rsid w:val="00000825"/>
    <w:rsid w:val="0002339E"/>
    <w:rsid w:val="00052178"/>
    <w:rsid w:val="000C5416"/>
    <w:rsid w:val="000D7125"/>
    <w:rsid w:val="000F7F7F"/>
    <w:rsid w:val="00100F55"/>
    <w:rsid w:val="00133C0A"/>
    <w:rsid w:val="0015714D"/>
    <w:rsid w:val="0016215D"/>
    <w:rsid w:val="001700D1"/>
    <w:rsid w:val="001C0C02"/>
    <w:rsid w:val="001E733B"/>
    <w:rsid w:val="001F0046"/>
    <w:rsid w:val="001F6B77"/>
    <w:rsid w:val="00212BCD"/>
    <w:rsid w:val="00223B27"/>
    <w:rsid w:val="00260F87"/>
    <w:rsid w:val="0026528E"/>
    <w:rsid w:val="00267820"/>
    <w:rsid w:val="00274905"/>
    <w:rsid w:val="00291C8F"/>
    <w:rsid w:val="002949A3"/>
    <w:rsid w:val="002C56BD"/>
    <w:rsid w:val="002E3EF8"/>
    <w:rsid w:val="00300E59"/>
    <w:rsid w:val="003122BF"/>
    <w:rsid w:val="00322B4F"/>
    <w:rsid w:val="0032428E"/>
    <w:rsid w:val="00365FC0"/>
    <w:rsid w:val="003D770C"/>
    <w:rsid w:val="003F1A1B"/>
    <w:rsid w:val="003F1D21"/>
    <w:rsid w:val="00404E84"/>
    <w:rsid w:val="00415D80"/>
    <w:rsid w:val="00421252"/>
    <w:rsid w:val="00436071"/>
    <w:rsid w:val="004404AB"/>
    <w:rsid w:val="00441891"/>
    <w:rsid w:val="0044761C"/>
    <w:rsid w:val="00465648"/>
    <w:rsid w:val="004771C9"/>
    <w:rsid w:val="00491151"/>
    <w:rsid w:val="004965DE"/>
    <w:rsid w:val="004A6A01"/>
    <w:rsid w:val="004C3D88"/>
    <w:rsid w:val="004E181F"/>
    <w:rsid w:val="00516940"/>
    <w:rsid w:val="0052026C"/>
    <w:rsid w:val="00531F74"/>
    <w:rsid w:val="00584CCF"/>
    <w:rsid w:val="005B13B5"/>
    <w:rsid w:val="005C73ED"/>
    <w:rsid w:val="005F283E"/>
    <w:rsid w:val="006F141F"/>
    <w:rsid w:val="006F793A"/>
    <w:rsid w:val="007016E8"/>
    <w:rsid w:val="00773244"/>
    <w:rsid w:val="00787EE8"/>
    <w:rsid w:val="007D181D"/>
    <w:rsid w:val="007E6559"/>
    <w:rsid w:val="007F39F5"/>
    <w:rsid w:val="007F3AFD"/>
    <w:rsid w:val="00803DB6"/>
    <w:rsid w:val="00816B92"/>
    <w:rsid w:val="00844988"/>
    <w:rsid w:val="008929E3"/>
    <w:rsid w:val="008A0981"/>
    <w:rsid w:val="008C60DC"/>
    <w:rsid w:val="008F2CDF"/>
    <w:rsid w:val="00902816"/>
    <w:rsid w:val="009103C4"/>
    <w:rsid w:val="009165AB"/>
    <w:rsid w:val="00932992"/>
    <w:rsid w:val="00953893"/>
    <w:rsid w:val="00965287"/>
    <w:rsid w:val="00966791"/>
    <w:rsid w:val="00990D35"/>
    <w:rsid w:val="00990E95"/>
    <w:rsid w:val="009C0211"/>
    <w:rsid w:val="00A049DD"/>
    <w:rsid w:val="00A6795E"/>
    <w:rsid w:val="00AB26BB"/>
    <w:rsid w:val="00AB7416"/>
    <w:rsid w:val="00AE0E37"/>
    <w:rsid w:val="00AE7C8B"/>
    <w:rsid w:val="00B03185"/>
    <w:rsid w:val="00B4162B"/>
    <w:rsid w:val="00B518CD"/>
    <w:rsid w:val="00B81955"/>
    <w:rsid w:val="00B93D28"/>
    <w:rsid w:val="00BA258D"/>
    <w:rsid w:val="00BA4DB8"/>
    <w:rsid w:val="00BE7267"/>
    <w:rsid w:val="00C1016F"/>
    <w:rsid w:val="00C25271"/>
    <w:rsid w:val="00C67B9E"/>
    <w:rsid w:val="00C87140"/>
    <w:rsid w:val="00CA347D"/>
    <w:rsid w:val="00CD083D"/>
    <w:rsid w:val="00CD58DB"/>
    <w:rsid w:val="00D10218"/>
    <w:rsid w:val="00D253F8"/>
    <w:rsid w:val="00D36DE8"/>
    <w:rsid w:val="00D36E22"/>
    <w:rsid w:val="00D37412"/>
    <w:rsid w:val="00D52156"/>
    <w:rsid w:val="00D560C9"/>
    <w:rsid w:val="00D74D8A"/>
    <w:rsid w:val="00D80718"/>
    <w:rsid w:val="00D87DB0"/>
    <w:rsid w:val="00DB6F2C"/>
    <w:rsid w:val="00E03A86"/>
    <w:rsid w:val="00E058D8"/>
    <w:rsid w:val="00E42D6F"/>
    <w:rsid w:val="00E54644"/>
    <w:rsid w:val="00E55394"/>
    <w:rsid w:val="00E768B1"/>
    <w:rsid w:val="00EA7E22"/>
    <w:rsid w:val="00EB5168"/>
    <w:rsid w:val="00F00A11"/>
    <w:rsid w:val="00F04C31"/>
    <w:rsid w:val="00F16C66"/>
    <w:rsid w:val="00F32903"/>
    <w:rsid w:val="00F35DED"/>
    <w:rsid w:val="00F45991"/>
    <w:rsid w:val="00F53ACC"/>
    <w:rsid w:val="00F7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E3C91A"/>
  <w15:docId w15:val="{E5927577-A462-481E-A994-AB46FD78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70C"/>
    <w:pPr>
      <w:ind w:firstLine="720"/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3D770C"/>
    <w:pPr>
      <w:keepNext/>
      <w:numPr>
        <w:numId w:val="1"/>
      </w:numPr>
      <w:spacing w:before="240" w:after="60"/>
      <w:ind w:left="425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3D770C"/>
    <w:pPr>
      <w:keepNext/>
      <w:numPr>
        <w:ilvl w:val="1"/>
        <w:numId w:val="1"/>
      </w:numPr>
      <w:spacing w:before="240" w:after="60"/>
      <w:ind w:left="567" w:hanging="567"/>
      <w:jc w:val="left"/>
      <w:outlineLvl w:val="1"/>
    </w:pPr>
    <w:rPr>
      <w:rFonts w:ascii="Arial" w:hAnsi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6F793A"/>
    <w:pPr>
      <w:keepNext/>
      <w:numPr>
        <w:ilvl w:val="2"/>
        <w:numId w:val="1"/>
      </w:numPr>
      <w:spacing w:before="240" w:after="60"/>
      <w:ind w:left="709" w:hanging="709"/>
      <w:outlineLvl w:val="2"/>
    </w:pPr>
    <w:rPr>
      <w:rFonts w:ascii="Arial" w:hAnsi="Arial"/>
      <w:b/>
      <w:bCs/>
      <w:i/>
      <w:szCs w:val="26"/>
    </w:rPr>
  </w:style>
  <w:style w:type="paragraph" w:styleId="Heading4">
    <w:name w:val="heading 4"/>
    <w:basedOn w:val="Normal"/>
    <w:next w:val="Normal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/>
        <w:tab w:val="right" w:pos="9781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rsid w:val="00EB5168"/>
    <w:pPr>
      <w:tabs>
        <w:tab w:val="center" w:pos="4153"/>
        <w:tab w:val="right" w:pos="8306"/>
      </w:tabs>
    </w:pPr>
  </w:style>
  <w:style w:type="character" w:styleId="Hyperlink">
    <w:name w:val="Hyperlink"/>
    <w:semiHidden/>
    <w:locked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90D35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990D35"/>
    <w:pPr>
      <w:tabs>
        <w:tab w:val="left" w:pos="1134"/>
        <w:tab w:val="right" w:leader="dot" w:pos="9639"/>
      </w:tabs>
      <w:spacing w:before="60"/>
      <w:ind w:left="567" w:firstLine="0"/>
      <w:jc w:val="left"/>
    </w:pPr>
  </w:style>
  <w:style w:type="paragraph" w:styleId="TOC3">
    <w:name w:val="toc 3"/>
    <w:basedOn w:val="Normal"/>
    <w:next w:val="Normal"/>
    <w:autoRedefine/>
    <w:uiPriority w:val="39"/>
    <w:rsid w:val="000F7F7F"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locked/>
    <w:pPr>
      <w:ind w:left="800"/>
    </w:pPr>
  </w:style>
  <w:style w:type="paragraph" w:styleId="TOC6">
    <w:name w:val="toc 6"/>
    <w:basedOn w:val="Normal"/>
    <w:next w:val="Normal"/>
    <w:autoRedefine/>
    <w:semiHidden/>
    <w:locked/>
    <w:pPr>
      <w:ind w:left="1000"/>
    </w:pPr>
  </w:style>
  <w:style w:type="paragraph" w:styleId="TOC7">
    <w:name w:val="toc 7"/>
    <w:basedOn w:val="Normal"/>
    <w:next w:val="Normal"/>
    <w:autoRedefine/>
    <w:semiHidden/>
    <w:locked/>
    <w:pPr>
      <w:ind w:left="1200"/>
    </w:pPr>
  </w:style>
  <w:style w:type="paragraph" w:styleId="TOC8">
    <w:name w:val="toc 8"/>
    <w:basedOn w:val="Normal"/>
    <w:next w:val="Normal"/>
    <w:autoRedefine/>
    <w:semiHidden/>
    <w:locked/>
    <w:pPr>
      <w:ind w:left="1400"/>
    </w:pPr>
  </w:style>
  <w:style w:type="paragraph" w:styleId="TOC9">
    <w:name w:val="toc 9"/>
    <w:basedOn w:val="Normal"/>
    <w:next w:val="Normal"/>
    <w:autoRedefine/>
    <w:semiHidden/>
    <w:locked/>
    <w:pPr>
      <w:ind w:left="1600"/>
    </w:pPr>
  </w:style>
  <w:style w:type="character" w:customStyle="1" w:styleId="Heading2Char">
    <w:name w:val="Heading 2 Char"/>
    <w:link w:val="Heading2"/>
    <w:uiPriority w:val="9"/>
    <w:rsid w:val="003D770C"/>
    <w:rPr>
      <w:rFonts w:ascii="Arial" w:hAnsi="Arial"/>
      <w:b/>
      <w:bCs/>
      <w:i/>
      <w:iCs/>
      <w:sz w:val="24"/>
      <w:szCs w:val="28"/>
      <w:lang w:eastAsia="en-US"/>
    </w:rPr>
  </w:style>
  <w:style w:type="character" w:customStyle="1" w:styleId="FooterChar">
    <w:name w:val="Footer Char"/>
    <w:link w:val="Footer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Normal"/>
    <w:rsid w:val="00EB5168"/>
    <w:pPr>
      <w:tabs>
        <w:tab w:val="left" w:pos="6096"/>
      </w:tabs>
      <w:spacing w:before="120"/>
      <w:ind w:left="5387" w:firstLine="0"/>
    </w:pPr>
  </w:style>
  <w:style w:type="paragraph" w:customStyle="1" w:styleId="Vireliouraai">
    <w:name w:val="Viršelio užrašai"/>
    <w:basedOn w:val="Normal"/>
    <w:rsid w:val="004771C9"/>
    <w:pPr>
      <w:spacing w:after="120"/>
      <w:jc w:val="center"/>
    </w:pPr>
    <w:rPr>
      <w:rFonts w:ascii="Arial" w:hAnsi="Arial"/>
      <w:b/>
      <w:sz w:val="28"/>
    </w:rPr>
  </w:style>
  <w:style w:type="paragraph" w:customStyle="1" w:styleId="Ataskaita">
    <w:name w:val="Ataskaita"/>
    <w:basedOn w:val="Normal"/>
    <w:next w:val="Vireliouraai"/>
    <w:rsid w:val="004771C9"/>
    <w:pPr>
      <w:spacing w:after="120"/>
      <w:jc w:val="center"/>
    </w:pPr>
    <w:rPr>
      <w:rFonts w:ascii="Arial" w:hAnsi="Arial"/>
      <w:b/>
      <w:i/>
      <w:sz w:val="28"/>
    </w:rPr>
  </w:style>
  <w:style w:type="paragraph" w:customStyle="1" w:styleId="Ataskaitospavadinimas">
    <w:name w:val="Ataskaitos pavadinimas"/>
    <w:basedOn w:val="Vireliouraai"/>
    <w:next w:val="Vireliouraai"/>
    <w:rsid w:val="004771C9"/>
    <w:rPr>
      <w:sz w:val="32"/>
    </w:rPr>
  </w:style>
  <w:style w:type="paragraph" w:customStyle="1" w:styleId="Programostekstas">
    <w:name w:val="Programos tekstas"/>
    <w:basedOn w:val="Normal"/>
    <w:rsid w:val="00531F74"/>
    <w:pPr>
      <w:ind w:firstLine="0"/>
      <w:jc w:val="left"/>
    </w:pPr>
    <w:rPr>
      <w:rFonts w:ascii="Courier New" w:hAnsi="Courier New"/>
      <w:sz w:val="20"/>
    </w:rPr>
  </w:style>
  <w:style w:type="character" w:styleId="CommentReference">
    <w:name w:val="annotation reference"/>
    <w:semiHidden/>
    <w:locked/>
    <w:rsid w:val="00A6795E"/>
    <w:rPr>
      <w:sz w:val="16"/>
      <w:szCs w:val="16"/>
    </w:rPr>
  </w:style>
  <w:style w:type="paragraph" w:styleId="CommentText">
    <w:name w:val="annotation text"/>
    <w:basedOn w:val="Normal"/>
    <w:semiHidden/>
    <w:locked/>
    <w:rsid w:val="00A6795E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A6795E"/>
    <w:rPr>
      <w:b/>
      <w:bCs/>
    </w:rPr>
  </w:style>
  <w:style w:type="paragraph" w:styleId="BalloonText">
    <w:name w:val="Balloon Text"/>
    <w:basedOn w:val="Normal"/>
    <w:semiHidden/>
    <w:locked/>
    <w:rsid w:val="00A6795E"/>
    <w:rPr>
      <w:rFonts w:ascii="Tahoma" w:hAnsi="Tahoma"/>
      <w:sz w:val="16"/>
      <w:szCs w:val="16"/>
    </w:rPr>
  </w:style>
  <w:style w:type="paragraph" w:customStyle="1" w:styleId="Lentelsantrat">
    <w:name w:val="Lentelės antraštė"/>
    <w:rsid w:val="00990D35"/>
    <w:pPr>
      <w:jc w:val="center"/>
    </w:pPr>
    <w:rPr>
      <w:b/>
      <w:sz w:val="22"/>
    </w:rPr>
  </w:style>
  <w:style w:type="paragraph" w:customStyle="1" w:styleId="Lentelscels">
    <w:name w:val="Lentelės celės"/>
    <w:rsid w:val="00990D35"/>
    <w:rPr>
      <w:rFonts w:cs="Courier New"/>
      <w:sz w:val="22"/>
    </w:rPr>
  </w:style>
  <w:style w:type="paragraph" w:styleId="ListParagraph">
    <w:name w:val="List Paragraph"/>
    <w:basedOn w:val="Normal"/>
    <w:uiPriority w:val="34"/>
    <w:qFormat/>
    <w:rsid w:val="0046564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F04C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36E2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locked/>
    <w:rsid w:val="00B0318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AppData\Local\Temp\502_Ataskaitos_sablon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E3C1335-C0A8-4E3C-B914-A2836F5489E7}">
  <we:reference id="4b785c87-866c-4bad-85d8-5d1ae467ac9a" version="1.0.0.2" store="EXCatalog" storeType="EXCatalog"/>
  <we:alternateReferences>
    <we:reference id="WA104381909" version="1.0.0.2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F285D-32E0-45B6-93F7-D13478AE2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502_Ataskaitos_sablonas.dotx</Template>
  <TotalTime>120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KTU-Tempus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creator>Tomas</dc:creator>
  <cp:lastModifiedBy>Petrauskas Paulius</cp:lastModifiedBy>
  <cp:revision>9</cp:revision>
  <cp:lastPrinted>2021-04-13T20:23:00Z</cp:lastPrinted>
  <dcterms:created xsi:type="dcterms:W3CDTF">2021-04-13T20:22:00Z</dcterms:created>
  <dcterms:modified xsi:type="dcterms:W3CDTF">2022-09-19T06:18:00Z</dcterms:modified>
  <cp:contentStatus/>
</cp:coreProperties>
</file>